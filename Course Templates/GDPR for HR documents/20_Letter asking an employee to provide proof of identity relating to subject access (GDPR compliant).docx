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32"/>
          <w:szCs w:val="32"/>
        </w:rPr>
      </w:pPr>
      <w:r w:rsidRPr="007744FD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 xml:space="preserve">Letter </w:t>
      </w:r>
      <w:r w:rsidR="00FD7F64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>asking an</w:t>
      </w:r>
      <w:bookmarkStart w:id="0" w:name="_GoBack"/>
      <w:bookmarkEnd w:id="0"/>
      <w:r w:rsidR="00FD7F64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 xml:space="preserve"> employee to provide proof of identity relating to subject access request</w:t>
      </w:r>
      <w:r w:rsidR="008C10AA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 xml:space="preserve"> (GDPR compliant)</w:t>
      </w: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</w:p>
    <w:p w:rsidR="00433C42" w:rsidRPr="007744FD" w:rsidRDefault="007744FD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name]</w:t>
      </w:r>
    </w:p>
    <w:p w:rsidR="007744FD" w:rsidRDefault="007744FD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7744FD" w:rsidRPr="007744FD" w:rsidRDefault="007744FD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address]</w:t>
      </w:r>
    </w:p>
    <w:p w:rsidR="007744FD" w:rsidRDefault="007744FD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7744FD" w:rsidRPr="007744FD" w:rsidRDefault="007744FD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date]</w:t>
      </w: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433C42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Dear </w:t>
      </w:r>
      <w:r w:rsidRPr="00796D17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</w:t>
      </w:r>
      <w:r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insert name</w:t>
      </w:r>
      <w:r w:rsidRPr="00796D17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]</w:t>
      </w:r>
      <w:r w:rsidR="00796D17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,</w:t>
      </w:r>
    </w:p>
    <w:p w:rsidR="007744FD" w:rsidRPr="007744FD" w:rsidRDefault="007744FD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433C42" w:rsidRPr="007744FD" w:rsidRDefault="007744FD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b/>
          <w:color w:val="auto"/>
          <w:sz w:val="24"/>
          <w:szCs w:val="24"/>
          <w:specVanish w:val="0"/>
        </w:rPr>
        <w:t xml:space="preserve">Re: </w:t>
      </w:r>
      <w:r w:rsidR="00433C42" w:rsidRPr="007744FD">
        <w:rPr>
          <w:rStyle w:val="noteleft10"/>
          <w:rFonts w:ascii="Palatino Linotype" w:hAnsi="Palatino Linotype" w:cs="Arial"/>
          <w:b/>
          <w:color w:val="auto"/>
          <w:sz w:val="24"/>
          <w:szCs w:val="24"/>
          <w:specVanish w:val="0"/>
        </w:rPr>
        <w:t>Subject access request</w:t>
      </w: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</w:p>
    <w:p w:rsidR="00433C42" w:rsidRDefault="000472BE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0472BE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I am writing in response to your letter of </w:t>
      </w:r>
      <w:r w:rsidRPr="000472BE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date]</w:t>
      </w:r>
      <w:r w:rsidRPr="000472BE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which contains a request for the disclosure of information that the Company holds on you.</w:t>
      </w:r>
    </w:p>
    <w:p w:rsidR="000472BE" w:rsidRPr="007744FD" w:rsidRDefault="000472BE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433C42" w:rsidRPr="007744FD" w:rsidRDefault="000472BE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I would be grateful if you could forward information to us that confirms your identity before we take action to comply with your request. You can do this by providing a copy of your passport or driving licence to </w:t>
      </w:r>
      <w:r w:rsidR="00433C42"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name, insert position]</w:t>
      </w:r>
      <w:r w:rsidR="00433C42"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.</w:t>
      </w: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433C42" w:rsidRPr="007744FD" w:rsidRDefault="000472BE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Once we have received this information from you, w</w:t>
      </w:r>
      <w:r w:rsidR="00433C42"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e will 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seek to deal with your </w:t>
      </w:r>
      <w:r w:rsidR="00433C42"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request </w:t>
      </w:r>
      <w:r w:rsidR="008C10AA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without delay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and within</w:t>
      </w:r>
      <w:r w:rsidR="00433C42"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</w:t>
      </w:r>
      <w:r w:rsidR="008C10AA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one month</w:t>
      </w:r>
      <w:r w:rsidR="00D071EE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of</w:t>
      </w:r>
      <w:r w:rsidR="00433C42"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receipt of</w:t>
      </w:r>
      <w:r w:rsidR="00F93180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the</w:t>
      </w:r>
      <w:r w:rsidR="00433C42"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information</w:t>
      </w:r>
      <w:r w:rsidR="00F93180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we have requested</w:t>
      </w:r>
      <w:r w:rsidR="00433C42"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confirming your identity. </w:t>
      </w: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433C42" w:rsidRDefault="00F93180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F93180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If you wish to discuss this matter further please contact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me. </w:t>
      </w:r>
    </w:p>
    <w:p w:rsidR="00F93180" w:rsidRPr="007744FD" w:rsidRDefault="00F93180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Yours sincerely</w:t>
      </w:r>
      <w:r w:rsidR="00C0596B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,</w:t>
      </w: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</w:t>
      </w:r>
      <w:r w:rsidR="00C0596B"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Insert</w:t>
      </w:r>
      <w:r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 xml:space="preserve"> name]</w:t>
      </w:r>
    </w:p>
    <w:p w:rsidR="00317DC4" w:rsidRPr="007744FD" w:rsidRDefault="00433C42" w:rsidP="007744FD">
      <w:pPr>
        <w:pStyle w:val="loose3"/>
        <w:spacing w:before="0" w:line="240" w:lineRule="auto"/>
        <w:rPr>
          <w:rFonts w:ascii="Palatino Linotype" w:hAnsi="Palatino Linotype" w:cs="Arial"/>
          <w:i/>
          <w:color w:val="auto"/>
          <w:sz w:val="24"/>
          <w:szCs w:val="24"/>
        </w:rPr>
      </w:pPr>
      <w:r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</w:t>
      </w:r>
      <w:r w:rsidR="00C0596B"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Insert</w:t>
      </w:r>
      <w:r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 xml:space="preserve"> </w:t>
      </w:r>
      <w:r w:rsidR="007744FD"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job title</w:t>
      </w:r>
      <w:r w:rsidRPr="007744FD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]</w:t>
      </w:r>
    </w:p>
    <w:sectPr w:rsidR="00317DC4" w:rsidRPr="007744FD" w:rsidSect="007744FD">
      <w:headerReference w:type="default" r:id="rId8"/>
      <w:footerReference w:type="default" r:id="rId9"/>
      <w:pgSz w:w="11906" w:h="16838"/>
      <w:pgMar w:top="2097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8F8" w:rsidRDefault="00E718F8" w:rsidP="001A043C">
      <w:r>
        <w:separator/>
      </w:r>
    </w:p>
  </w:endnote>
  <w:endnote w:type="continuationSeparator" w:id="0">
    <w:p w:rsidR="00E718F8" w:rsidRDefault="00E718F8" w:rsidP="001A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Default="00317DC4" w:rsidP="001A04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8F8" w:rsidRDefault="00E718F8" w:rsidP="001A043C">
      <w:r>
        <w:separator/>
      </w:r>
    </w:p>
  </w:footnote>
  <w:footnote w:type="continuationSeparator" w:id="0">
    <w:p w:rsidR="00E718F8" w:rsidRDefault="00E718F8" w:rsidP="001A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Pr="00A01850" w:rsidRDefault="00480000" w:rsidP="00A01850">
    <w:pPr>
      <w:pStyle w:val="Header"/>
    </w:pPr>
    <w:r>
      <w:rPr>
        <w:noProof/>
      </w:rPr>
      <w:drawing>
        <wp:inline distT="0" distB="0" distL="0" distR="0">
          <wp:extent cx="914138" cy="648586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da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4853" cy="663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89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2D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8E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1E8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9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E6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41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5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6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2A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A1B"/>
    <w:multiLevelType w:val="hybridMultilevel"/>
    <w:tmpl w:val="EFBE0C28"/>
    <w:lvl w:ilvl="0" w:tplc="FFFFFFFF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7210F29"/>
    <w:multiLevelType w:val="hybridMultilevel"/>
    <w:tmpl w:val="B2C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423DC"/>
    <w:multiLevelType w:val="hybridMultilevel"/>
    <w:tmpl w:val="CFA0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31C1"/>
    <w:multiLevelType w:val="hybridMultilevel"/>
    <w:tmpl w:val="E6A29B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F54C6"/>
    <w:multiLevelType w:val="hybridMultilevel"/>
    <w:tmpl w:val="12CEE8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DE"/>
    <w:rsid w:val="00012E13"/>
    <w:rsid w:val="000472BE"/>
    <w:rsid w:val="00086736"/>
    <w:rsid w:val="001014CD"/>
    <w:rsid w:val="001706C5"/>
    <w:rsid w:val="001A043C"/>
    <w:rsid w:val="00201C24"/>
    <w:rsid w:val="0022495D"/>
    <w:rsid w:val="002643C5"/>
    <w:rsid w:val="002A3E9A"/>
    <w:rsid w:val="002D38AB"/>
    <w:rsid w:val="00317DC4"/>
    <w:rsid w:val="00346EC2"/>
    <w:rsid w:val="00377DCA"/>
    <w:rsid w:val="00396C77"/>
    <w:rsid w:val="003C2A80"/>
    <w:rsid w:val="003D45B9"/>
    <w:rsid w:val="003E1EC3"/>
    <w:rsid w:val="00433C42"/>
    <w:rsid w:val="00450BEF"/>
    <w:rsid w:val="0046243E"/>
    <w:rsid w:val="004626B1"/>
    <w:rsid w:val="00480000"/>
    <w:rsid w:val="004A4328"/>
    <w:rsid w:val="004B74B9"/>
    <w:rsid w:val="00564642"/>
    <w:rsid w:val="00581622"/>
    <w:rsid w:val="005B0782"/>
    <w:rsid w:val="00653EFB"/>
    <w:rsid w:val="006D6073"/>
    <w:rsid w:val="006F3D29"/>
    <w:rsid w:val="006F75DE"/>
    <w:rsid w:val="007744FD"/>
    <w:rsid w:val="00796D17"/>
    <w:rsid w:val="007A283C"/>
    <w:rsid w:val="007F053D"/>
    <w:rsid w:val="007F212B"/>
    <w:rsid w:val="008200FB"/>
    <w:rsid w:val="00834004"/>
    <w:rsid w:val="008C10AA"/>
    <w:rsid w:val="0091487F"/>
    <w:rsid w:val="0094502A"/>
    <w:rsid w:val="009901E9"/>
    <w:rsid w:val="009B212C"/>
    <w:rsid w:val="009B3C08"/>
    <w:rsid w:val="009F2E5D"/>
    <w:rsid w:val="009F5CDA"/>
    <w:rsid w:val="00A01850"/>
    <w:rsid w:val="00A774B7"/>
    <w:rsid w:val="00AE1756"/>
    <w:rsid w:val="00B012D5"/>
    <w:rsid w:val="00B1360C"/>
    <w:rsid w:val="00B670B3"/>
    <w:rsid w:val="00B74FC4"/>
    <w:rsid w:val="00C0596B"/>
    <w:rsid w:val="00C85BE9"/>
    <w:rsid w:val="00CC2C17"/>
    <w:rsid w:val="00D015C8"/>
    <w:rsid w:val="00D071EE"/>
    <w:rsid w:val="00DA71F6"/>
    <w:rsid w:val="00E718F8"/>
    <w:rsid w:val="00F022C7"/>
    <w:rsid w:val="00F93180"/>
    <w:rsid w:val="00FA4693"/>
    <w:rsid w:val="00FD7F64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67654CC-DE0F-431A-9683-5AE2596C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EF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next w:val="Normal"/>
    <w:link w:val="HeaderChar"/>
    <w:uiPriority w:val="99"/>
    <w:unhideWhenUsed/>
    <w:qFormat/>
    <w:rsid w:val="008200FB"/>
    <w:pPr>
      <w:tabs>
        <w:tab w:val="center" w:pos="4513"/>
        <w:tab w:val="right" w:pos="9026"/>
      </w:tabs>
    </w:pPr>
    <w:rPr>
      <w:b/>
      <w:sz w:val="28"/>
    </w:rPr>
  </w:style>
  <w:style w:type="character" w:customStyle="1" w:styleId="HeaderChar">
    <w:name w:val="Header Char"/>
    <w:aliases w:val="Customisable document title Char"/>
    <w:link w:val="Header"/>
    <w:uiPriority w:val="99"/>
    <w:rsid w:val="008200FB"/>
    <w:rPr>
      <w:b/>
      <w:sz w:val="28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04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043C"/>
    <w:rPr>
      <w:sz w:val="22"/>
      <w:szCs w:val="22"/>
      <w:lang w:eastAsia="en-US"/>
    </w:rPr>
  </w:style>
  <w:style w:type="paragraph" w:customStyle="1" w:styleId="Customisabledocumentheading">
    <w:name w:val="Customisable document heading"/>
    <w:basedOn w:val="Normal"/>
    <w:next w:val="Normal"/>
    <w:qFormat/>
    <w:rsid w:val="008200F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4004"/>
    <w:rPr>
      <w:rFonts w:ascii="Tahoma" w:hAnsi="Tahoma" w:cs="Tahoma"/>
      <w:sz w:val="16"/>
      <w:szCs w:val="16"/>
      <w:lang w:val="en-GB"/>
    </w:rPr>
  </w:style>
  <w:style w:type="paragraph" w:customStyle="1" w:styleId="2ndLevelText">
    <w:name w:val="2nd Level Text"/>
    <w:basedOn w:val="Normal"/>
    <w:rsid w:val="00581622"/>
    <w:pPr>
      <w:spacing w:before="144" w:after="72"/>
      <w:jc w:val="both"/>
    </w:pPr>
    <w:rPr>
      <w:rFonts w:eastAsia="Times New Roman"/>
      <w:szCs w:val="20"/>
    </w:rPr>
  </w:style>
  <w:style w:type="paragraph" w:customStyle="1" w:styleId="loose3">
    <w:name w:val="loose3"/>
    <w:basedOn w:val="Normal"/>
    <w:rsid w:val="00433C42"/>
    <w:pPr>
      <w:spacing w:before="280" w:line="312" w:lineRule="atLeast"/>
    </w:pPr>
    <w:rPr>
      <w:rFonts w:ascii="Verdana" w:eastAsia="Times New Roman" w:hAnsi="Verdana"/>
      <w:color w:val="333333"/>
      <w:sz w:val="18"/>
      <w:szCs w:val="18"/>
      <w:lang w:eastAsia="en-GB"/>
    </w:rPr>
  </w:style>
  <w:style w:type="character" w:customStyle="1" w:styleId="noteleft10">
    <w:name w:val="noteleft10"/>
    <w:rsid w:val="00433C42"/>
    <w:rPr>
      <w:vanish w:val="0"/>
      <w:webHidden w:val="0"/>
      <w:specVanish w:val="0"/>
    </w:rPr>
  </w:style>
  <w:style w:type="character" w:styleId="Hyperlink">
    <w:name w:val="Hyperlink"/>
    <w:rsid w:val="00653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oseB\Local%20Settings\Temporary%20Internet%20Files\Content.Outlook\USW0N4HT\HR-infor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C4EBC-D1DD-3548-B481-CEE0ED37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Settings\RoseB\Local Settings\Temporary Internet Files\Content.Outlook\USW0N4HT\HR-inform template.dot</Template>
  <TotalTime>4</TotalTime>
  <Pages>1</Pages>
  <Words>137</Words>
  <Characters>777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CIPD</Company>
  <LinksUpToDate>false</LinksUpToDate>
  <CharactersWithSpaces>908</CharactersWithSpaces>
  <SharedDoc>false</SharedDoc>
  <HLinks>
    <vt:vector size="6" baseType="variant"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http://www.cipd.co.uk/hr-inform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</dc:creator>
  <cp:keywords/>
  <dc:description/>
  <cp:lastModifiedBy>Roland Costea</cp:lastModifiedBy>
  <cp:revision>6</cp:revision>
  <dcterms:created xsi:type="dcterms:W3CDTF">2018-02-02T16:21:00Z</dcterms:created>
  <dcterms:modified xsi:type="dcterms:W3CDTF">2018-04-27T09:43:00Z</dcterms:modified>
</cp:coreProperties>
</file>